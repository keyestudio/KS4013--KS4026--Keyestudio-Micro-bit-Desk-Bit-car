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Style w:val="11"/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How to Update the Firmware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Hardware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the physical part of a micro:bit.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Software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made up of the programs you write and run on your micro:bit.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Firmware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in the middle: a special kind of software that makes devices function properly. It’s physically stored in the micro:bit’s interface chip and doesn’t change when you write programs or turn your micro:bit off, but it can be updated.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The micro:bit will work with the firmware it came with, but there may be times when you may want to update the firmware to use new features like 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"https://microbit.org/get-started/user-guide/web-usb/"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WebUSB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Checking your firmware version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To find out what version of the firmware you have on your micro:bit,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Plug it in via USB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, open up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DETAILS.TXT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file from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and look for the number on the line that begins 'Interface Version'. In this example, the firmware version is 025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t>: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# DAPLink Firmware - see https://mbed.com/daplink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Unique ID: 9904360249624e45004a601400000027000000009796990b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HIC ID: 9796990b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Auto Reset: 1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Automation allowed: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Overflow detection: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Incompatible image detection: 1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Page erasing: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Daplink Mode: Interface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Interface Version: 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Bootloader Version: 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Git SHA: ec3fec91e815b1fe27cefb8bc4ffa85ca3317502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Local Mods: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USB Interfaces: MSD, CDC, HID, WebUSB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Bootloader CRC: 0xdb256cca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Interface CRC: 0xd0f0bacf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Remount count: 0</w:t>
      </w:r>
    </w:p>
    <w:p>
      <w:pPr>
        <w:rPr>
          <w:rStyle w:val="14"/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URL: https://microbit.org/device/?id=9904&amp;v=0254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How to update the firmware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latest firmware(0255）is shown below: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Disconnect the USB cable and battery pack from the micro:bit.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Hold the reset button at the back of the micro:bit and plug the USB lead into the device. You should see a drive appear in your file manager called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>(instead of MICROBIT).</w:t>
      </w:r>
      <w:bookmarkStart w:id="0" w:name="_GoBack"/>
      <w:bookmarkEnd w:id="0"/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414270" cy="15151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400425" cy="2333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>drive will look like this, depending on your computer: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Windows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963545" cy="1598295"/>
            <wp:effectExtent l="0" t="0" r="8255" b="19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067" t="1622" r="1192" b="464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3965" cy="1394460"/>
            <wp:effectExtent l="0" t="0" r="635" b="152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Download the hex file from this page to your computer.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Drag and drop the new firmware .HEX file you downloaded from this page onto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drive and wait for the yellow LED on the back of the device to stop flashing. When the upgrade is completed, the micro:bit will reset, ejecting itself from the computer and re-appear in normal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mode.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Finally, check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DETAILS.TXT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file that is on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and make sure that it has the same version number as the .HEX firmware that you just downloaded and flashed to the interface chip.</w:t>
      </w: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DaQSV4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6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BwM4LwTAIAAH8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FBA1D"/>
    <w:multiLevelType w:val="singleLevel"/>
    <w:tmpl w:val="91CFB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44FE0"/>
    <w:rsid w:val="00873A12"/>
    <w:rsid w:val="01B94EDD"/>
    <w:rsid w:val="02726D04"/>
    <w:rsid w:val="04AF75C8"/>
    <w:rsid w:val="05492B02"/>
    <w:rsid w:val="080309FE"/>
    <w:rsid w:val="091B51E0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140CF8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8C44F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084670A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2020-08-11T04:17:00Z</dcterms:created>
  <dc:creator>Administrator</dc:creator>
  <cp:lastModifiedBy>Administrator</cp:lastModifiedBy>
  <dcterms:modified xsi:type="dcterms:W3CDTF">2021-06-01T05:34:18Z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626434B8DDBA443285A56DF8D9FADBF2</vt:lpwstr>
  </property>
</Properties>
</file>